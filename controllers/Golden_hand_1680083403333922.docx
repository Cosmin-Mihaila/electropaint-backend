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EE4" w14:textId="7336B904" w:rsidR="006A6890" w:rsidRDefault="006A6890" w:rsidP="004B36AD">
      <w:pPr>
        <w:rPr>
          <w:rFonts w:asciiTheme="minorHAnsi" w:hAnsiTheme="minorHAnsi" w:cstheme="minorHAnsi"/>
        </w:rPr>
      </w:pPr>
    </w:p>
    <w:p w14:paraId="1D80E305" w14:textId="65EDDA4A" w:rsidR="00EF19B9" w:rsidRDefault="00EF19B9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F19B9">
        <w:rPr>
          <w:rFonts w:asciiTheme="minorHAnsi" w:hAnsiTheme="minorHAnsi" w:cstheme="minorHAnsi"/>
          <w:b/>
          <w:bCs/>
          <w:sz w:val="32"/>
          <w:szCs w:val="32"/>
        </w:rPr>
        <w:t>INSPECTIE CONT</w:t>
      </w:r>
      <w:r>
        <w:rPr>
          <w:rFonts w:asciiTheme="minorHAnsi" w:hAnsiTheme="minorHAnsi" w:cstheme="minorHAnsi"/>
          <w:b/>
          <w:bCs/>
          <w:sz w:val="32"/>
          <w:szCs w:val="32"/>
        </w:rPr>
        <w:t>ROL FINAL</w:t>
      </w:r>
    </w:p>
    <w:p w14:paraId="66C39129" w14:textId="5CB0DAFD" w:rsid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Client: test</w:t>
      </w:r>
    </w:p>
    <w:p w14:paraId="06BDB15F" w14:textId="751B026C" w:rsidR="009F0618" w:rsidRP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Numar lot: 1680083403333922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721"/>
        <w:gridCol w:w="1783"/>
        <w:gridCol w:w="2301"/>
        <w:gridCol w:w="1744"/>
        <w:gridCol w:w="2198"/>
      </w:tblGrid>
      <w:tr w:rsidR="009F0618" w14:paraId="021B2C19" w14:textId="10F7552A" w:rsidTr="003B7829">
        <w:tc>
          <w:tcPr>
            <w:tcW w:w="703" w:type="dxa"/>
          </w:tcPr>
          <w:p w14:paraId="6D619AFD" w14:textId="1CB34FA7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22" w:type="dxa"/>
          </w:tcPr>
          <w:p w14:paraId="5483D4B2" w14:textId="5611B59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etichete</w:t>
            </w:r>
          </w:p>
        </w:tc>
        <w:tc>
          <w:tcPr>
            <w:tcW w:w="1772" w:type="dxa"/>
          </w:tcPr>
          <w:p w14:paraId="60838302" w14:textId="24B466FE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ambalare</w:t>
            </w:r>
          </w:p>
        </w:tc>
        <w:tc>
          <w:tcPr>
            <w:tcW w:w="2302" w:type="dxa"/>
          </w:tcPr>
          <w:p w14:paraId="3045D578" w14:textId="4896CE08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numerica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(buc/cutie)</w:t>
            </w:r>
          </w:p>
        </w:tc>
        <w:tc>
          <w:tcPr>
            <w:tcW w:w="1746" w:type="dxa"/>
          </w:tcPr>
          <w:p w14:paraId="5CABA85C" w14:textId="2A575E9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Grosime strat vopsea</w:t>
            </w:r>
          </w:p>
        </w:tc>
        <w:tc>
          <w:tcPr>
            <w:tcW w:w="2205" w:type="dxa"/>
          </w:tcPr>
          <w:p w14:paraId="7B8ADC22" w14:textId="74A0ECD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Nume si functie verificator</w:t>
            </w:r>
          </w:p>
        </w:tc>
      </w:tr>
      <w:tr w:rsidR="009F0618" w14:paraId="3249C91D" w14:textId="192C072E" w:rsidTr="003B7829">
        <w:tc>
          <w:tcPr>
            <w:tcW w:w="703" w:type="dxa"/>
          </w:tcPr>
          <w:p w14:paraId="677763D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6A3E281D" w14:textId="5F4BDF71" w:rsidR="003B7829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OK</w:t>
            </w:r>
          </w:p>
        </w:tc>
        <w:tc>
          <w:tcPr>
            <w:tcW w:w="1772" w:type="dxa"/>
          </w:tcPr>
          <w:p w14:paraId="6D95DEC9" w14:textId="5A6D0255" w:rsidR="003B7829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OK</w:t>
            </w:r>
          </w:p>
        </w:tc>
        <w:tc>
          <w:tcPr>
            <w:tcW w:w="2302" w:type="dxa"/>
          </w:tcPr>
          <w:p w14:paraId="2990C7B2" w14:textId="669FF888" w:rsidR="003B7829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OK</w:t>
            </w:r>
          </w:p>
        </w:tc>
        <w:tc>
          <w:tcPr>
            <w:tcW w:w="1746" w:type="dxa"/>
          </w:tcPr>
          <w:p w14:paraId="3F5768E8" w14:textId="674D8B40" w:rsidR="003B7829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OK</w:t>
            </w:r>
          </w:p>
        </w:tc>
        <w:tc>
          <w:tcPr>
            <w:tcW w:w="2205" w:type="dxa"/>
          </w:tcPr>
          <w:p w14:paraId="11208608" w14:textId="77777777" w:rsidR="003B7829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Amuza Marina</w:t>
            </w:r>
          </w:p>
          <w:p w14:paraId="491C28E2" w14:textId="15534239" w:rsidR="009F0618" w:rsidRPr="009F0618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061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(receptioner)</w:t>
            </w:r>
          </w:p>
        </w:tc>
      </w:tr>
      <w:tr w:rsidR="009F0618" w14:paraId="1B7E5FE9" w14:textId="58593048" w:rsidTr="003B7829">
        <w:tc>
          <w:tcPr>
            <w:tcW w:w="703" w:type="dxa"/>
          </w:tcPr>
          <w:p w14:paraId="53B52205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66E6F46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53B046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42506B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7EFC84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9E0D40" w14:textId="1760642D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3E8BB10" w14:textId="7A6F3AF2" w:rsidTr="003B7829">
        <w:tc>
          <w:tcPr>
            <w:tcW w:w="703" w:type="dxa"/>
          </w:tcPr>
          <w:p w14:paraId="5A323C8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449849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370D53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AAFC36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4A44CE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83548EF" w14:textId="74E3DD0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34EA3DF5" w14:textId="4F3BA568" w:rsidTr="003B7829">
        <w:tc>
          <w:tcPr>
            <w:tcW w:w="703" w:type="dxa"/>
          </w:tcPr>
          <w:p w14:paraId="1A7EBA5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0ABEC0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2F6FFE4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68C3A6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A4E37E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E45638B" w14:textId="0E28479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4596A1" w14:textId="0708A065" w:rsidTr="003B7829">
        <w:tc>
          <w:tcPr>
            <w:tcW w:w="703" w:type="dxa"/>
          </w:tcPr>
          <w:p w14:paraId="1957B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53F481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7BE6BF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F41682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1DD2F5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FDEE72" w14:textId="65C2810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2A40F6DC" w14:textId="58B18E9D" w:rsidTr="003B7829">
        <w:tc>
          <w:tcPr>
            <w:tcW w:w="703" w:type="dxa"/>
          </w:tcPr>
          <w:p w14:paraId="67B07E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7904D4A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95FDB1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D65176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22E15B5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2EB8F8F9" w14:textId="4D6E7DE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780BC024" w14:textId="09343D6E" w:rsidTr="003B7829">
        <w:tc>
          <w:tcPr>
            <w:tcW w:w="703" w:type="dxa"/>
          </w:tcPr>
          <w:p w14:paraId="514AC1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BE71AB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BF8B39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F0EDB9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30EF4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42557B0" w14:textId="3A79F092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73174D0" w14:textId="17A1D3A8" w:rsidTr="003B7829">
        <w:tc>
          <w:tcPr>
            <w:tcW w:w="703" w:type="dxa"/>
          </w:tcPr>
          <w:p w14:paraId="75D7289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A3C8736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F1C0D8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24048B0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97A32C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64189E8" w14:textId="1FBFBB1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1B9A0079" w14:textId="0B5453C3" w:rsidTr="003B7829">
        <w:tc>
          <w:tcPr>
            <w:tcW w:w="703" w:type="dxa"/>
          </w:tcPr>
          <w:p w14:paraId="0F5B00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1204D5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F442FF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5F1E2E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7CC97E2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D1E2872" w14:textId="7FFA138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163ECF" w14:textId="490277A1" w:rsidTr="003B7829">
        <w:tc>
          <w:tcPr>
            <w:tcW w:w="703" w:type="dxa"/>
          </w:tcPr>
          <w:p w14:paraId="125D0A7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16672C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F2EAF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D1B4AE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E3D3B8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EB429A3" w14:textId="3EEB9198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257CACD" w14:textId="60AE3D5C" w:rsidTr="003B7829">
        <w:tc>
          <w:tcPr>
            <w:tcW w:w="703" w:type="dxa"/>
          </w:tcPr>
          <w:p w14:paraId="4F748D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4570BC0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0EA2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211DCF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8D8BEB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774E909" w14:textId="3E22671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1564C6A4" w14:textId="5BAE2768" w:rsidR="006A6890" w:rsidRPr="00EF19B9" w:rsidRDefault="006A6890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6A6890" w:rsidRPr="00EF19B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9C58" w14:textId="77777777" w:rsidR="000A6676" w:rsidRDefault="000A6676" w:rsidP="004217D1">
      <w:pPr>
        <w:spacing w:after="0" w:line="240" w:lineRule="auto"/>
      </w:pPr>
      <w:r>
        <w:separator/>
      </w:r>
    </w:p>
  </w:endnote>
  <w:endnote w:type="continuationSeparator" w:id="0">
    <w:p w14:paraId="420B0089" w14:textId="77777777" w:rsidR="000A6676" w:rsidRDefault="000A6676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F36C" w14:textId="77777777" w:rsidR="000A6676" w:rsidRDefault="000A6676" w:rsidP="004217D1">
      <w:pPr>
        <w:spacing w:after="0" w:line="240" w:lineRule="auto"/>
      </w:pPr>
      <w:r>
        <w:separator/>
      </w:r>
    </w:p>
  </w:footnote>
  <w:footnote w:type="continuationSeparator" w:id="0">
    <w:p w14:paraId="5A4C905C" w14:textId="77777777" w:rsidR="000A6676" w:rsidRDefault="000A6676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3B"/>
    <w:multiLevelType w:val="hybridMultilevel"/>
    <w:tmpl w:val="B486004C"/>
    <w:lvl w:ilvl="0" w:tplc="8F7AE820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A0E8A"/>
    <w:multiLevelType w:val="hybridMultilevel"/>
    <w:tmpl w:val="3588F660"/>
    <w:lvl w:ilvl="0" w:tplc="643A7BD6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171F"/>
    <w:multiLevelType w:val="hybridMultilevel"/>
    <w:tmpl w:val="29446502"/>
    <w:lvl w:ilvl="0" w:tplc="F6FE0632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4"/>
  </w:num>
  <w:num w:numId="2" w16cid:durableId="864565057">
    <w:abstractNumId w:val="2"/>
  </w:num>
  <w:num w:numId="3" w16cid:durableId="1941059933">
    <w:abstractNumId w:val="3"/>
  </w:num>
  <w:num w:numId="4" w16cid:durableId="714742296">
    <w:abstractNumId w:val="5"/>
  </w:num>
  <w:num w:numId="5" w16cid:durableId="869223173">
    <w:abstractNumId w:val="0"/>
  </w:num>
  <w:num w:numId="6" w16cid:durableId="1277525008">
    <w:abstractNumId w:val="1"/>
  </w:num>
  <w:num w:numId="7" w16cid:durableId="654846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90283"/>
    <w:rsid w:val="000A6676"/>
    <w:rsid w:val="000D237F"/>
    <w:rsid w:val="000E3F23"/>
    <w:rsid w:val="000E64FE"/>
    <w:rsid w:val="00102A23"/>
    <w:rsid w:val="0010778C"/>
    <w:rsid w:val="001474BD"/>
    <w:rsid w:val="00162D80"/>
    <w:rsid w:val="001668BB"/>
    <w:rsid w:val="00172DE1"/>
    <w:rsid w:val="001A0139"/>
    <w:rsid w:val="001A1360"/>
    <w:rsid w:val="001B1FBB"/>
    <w:rsid w:val="001D508B"/>
    <w:rsid w:val="00231764"/>
    <w:rsid w:val="00236B6C"/>
    <w:rsid w:val="00246A59"/>
    <w:rsid w:val="0024711F"/>
    <w:rsid w:val="00247949"/>
    <w:rsid w:val="002509C5"/>
    <w:rsid w:val="002B648D"/>
    <w:rsid w:val="002C065A"/>
    <w:rsid w:val="002C37FE"/>
    <w:rsid w:val="002D053E"/>
    <w:rsid w:val="00323B6F"/>
    <w:rsid w:val="00324E8C"/>
    <w:rsid w:val="00350B47"/>
    <w:rsid w:val="003771A1"/>
    <w:rsid w:val="00381840"/>
    <w:rsid w:val="003848A7"/>
    <w:rsid w:val="003856C0"/>
    <w:rsid w:val="00396CC2"/>
    <w:rsid w:val="003A09B0"/>
    <w:rsid w:val="003A5474"/>
    <w:rsid w:val="003B410D"/>
    <w:rsid w:val="003B7829"/>
    <w:rsid w:val="003E24ED"/>
    <w:rsid w:val="004012EF"/>
    <w:rsid w:val="004155C7"/>
    <w:rsid w:val="004217D1"/>
    <w:rsid w:val="00426F6B"/>
    <w:rsid w:val="00434DCD"/>
    <w:rsid w:val="00451546"/>
    <w:rsid w:val="00465E88"/>
    <w:rsid w:val="00467C96"/>
    <w:rsid w:val="00482CFA"/>
    <w:rsid w:val="00484504"/>
    <w:rsid w:val="004B36AD"/>
    <w:rsid w:val="004C0E15"/>
    <w:rsid w:val="004E71FF"/>
    <w:rsid w:val="004F6A4A"/>
    <w:rsid w:val="00507492"/>
    <w:rsid w:val="0051456F"/>
    <w:rsid w:val="0052491A"/>
    <w:rsid w:val="00526E0E"/>
    <w:rsid w:val="00527616"/>
    <w:rsid w:val="005322CE"/>
    <w:rsid w:val="00536172"/>
    <w:rsid w:val="005814CF"/>
    <w:rsid w:val="00583624"/>
    <w:rsid w:val="005A054D"/>
    <w:rsid w:val="005F3827"/>
    <w:rsid w:val="0060355A"/>
    <w:rsid w:val="00605BB7"/>
    <w:rsid w:val="00643383"/>
    <w:rsid w:val="006633C8"/>
    <w:rsid w:val="006801D7"/>
    <w:rsid w:val="006837AA"/>
    <w:rsid w:val="006A6890"/>
    <w:rsid w:val="006C1458"/>
    <w:rsid w:val="006D698D"/>
    <w:rsid w:val="006F2826"/>
    <w:rsid w:val="006F65D0"/>
    <w:rsid w:val="00725A66"/>
    <w:rsid w:val="00726694"/>
    <w:rsid w:val="00734553"/>
    <w:rsid w:val="007533EF"/>
    <w:rsid w:val="00756BA6"/>
    <w:rsid w:val="00782104"/>
    <w:rsid w:val="007C0CA0"/>
    <w:rsid w:val="007D5266"/>
    <w:rsid w:val="007E3F57"/>
    <w:rsid w:val="007F795C"/>
    <w:rsid w:val="00806B93"/>
    <w:rsid w:val="008076A5"/>
    <w:rsid w:val="0082069A"/>
    <w:rsid w:val="00840E9F"/>
    <w:rsid w:val="0085449A"/>
    <w:rsid w:val="00871D04"/>
    <w:rsid w:val="00881483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B56EE"/>
    <w:rsid w:val="009D6008"/>
    <w:rsid w:val="009D73F5"/>
    <w:rsid w:val="009E47FE"/>
    <w:rsid w:val="009E538E"/>
    <w:rsid w:val="009F0618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B493F"/>
    <w:rsid w:val="00CD37D5"/>
    <w:rsid w:val="00CF1873"/>
    <w:rsid w:val="00CF45BA"/>
    <w:rsid w:val="00D052C0"/>
    <w:rsid w:val="00D14DA4"/>
    <w:rsid w:val="00D34762"/>
    <w:rsid w:val="00D500E9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5A32"/>
    <w:rsid w:val="00EB5DE7"/>
    <w:rsid w:val="00ED4D0D"/>
    <w:rsid w:val="00EF19B9"/>
    <w:rsid w:val="00EF7FB3"/>
    <w:rsid w:val="00F55F78"/>
    <w:rsid w:val="00F60995"/>
    <w:rsid w:val="00F747AB"/>
    <w:rsid w:val="00F76878"/>
    <w:rsid w:val="00F902D9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C2"/>
    <w:rPr>
      <w:rFonts w:ascii="Courier New" w:eastAsia="Times New Roman" w:hAnsi="Courier New" w:cs="Courier New"/>
      <w:lang w:eastAsia="en-GB"/>
    </w:rPr>
  </w:style>
  <w:style w:type="character" w:customStyle="1" w:styleId="y2iqfc">
    <w:name w:val="y2iqfc"/>
    <w:basedOn w:val="DefaultParagraphFont"/>
    <w:rsid w:val="00396CC2"/>
  </w:style>
  <w:style w:type="paragraph" w:styleId="NoSpacing">
    <w:name w:val="No Spacing"/>
    <w:uiPriority w:val="1"/>
    <w:qFormat/>
    <w:rsid w:val="002B64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2</cp:revision>
  <cp:lastPrinted>2017-11-07T12:55:00Z</cp:lastPrinted>
  <dcterms:created xsi:type="dcterms:W3CDTF">2023-03-29T09:24:00Z</dcterms:created>
  <dcterms:modified xsi:type="dcterms:W3CDTF">2023-03-29T09:24:00Z</dcterms:modified>
</cp:coreProperties>
</file>