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37AC" w14:textId="77777777" w:rsidR="007D3D6B" w:rsidRDefault="007D3D6B" w:rsidP="007D3D6B">
      <w:pPr>
        <w:rPr>
          <w:rFonts w:asciiTheme="minorHAnsi" w:hAnsiTheme="minorHAnsi" w:cstheme="minorHAnsi"/>
        </w:rPr>
      </w:pPr>
    </w:p>
    <w:p w14:paraId="4C6AB745" w14:textId="77777777" w:rsidR="007D3D6B" w:rsidRDefault="007D3D6B" w:rsidP="007D3D6B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PROCES VERBAL PENTRU CONTROLUL PROCESULUI DE VOPSIRE</w:t>
      </w:r>
    </w:p>
    <w:p w14:paraId="3505C096" w14:textId="568CC61D" w:rsidR="007D3D6B" w:rsidRDefault="002F5159" w:rsidP="007D3D6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Client: VALI METAL SRL</w:t>
      </w:r>
    </w:p>
    <w:p w14:paraId="213B4C0C" w14:textId="116E7BB7" w:rsidR="002F5159" w:rsidRDefault="002F5159" w:rsidP="007D3D6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Numar lot: 1680077416234790</w:t>
      </w:r>
    </w:p>
    <w:p w14:paraId="343BAF2D" w14:textId="77777777" w:rsidR="002F5159" w:rsidRDefault="002F5159" w:rsidP="007D3D6B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3"/>
        <w:gridCol w:w="1554"/>
        <w:gridCol w:w="956"/>
        <w:gridCol w:w="1606"/>
        <w:gridCol w:w="1453"/>
        <w:gridCol w:w="1405"/>
        <w:gridCol w:w="1525"/>
        <w:gridCol w:w="1378"/>
      </w:tblGrid>
      <w:tr w:rsidR="007D3D6B" w14:paraId="6C154F18" w14:textId="77777777" w:rsidTr="007D3D6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A1143" w14:textId="77777777" w:rsidR="007D3D6B" w:rsidRDefault="007D3D6B">
            <w:pPr>
              <w:jc w:val="center"/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98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4F7DA" w14:textId="2CF82428" w:rsidR="007D3D6B" w:rsidRDefault="007D3D6B">
            <w:pPr>
              <w:jc w:val="center"/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 xml:space="preserve">VALOARE MASURATA  </w:t>
            </w:r>
            <w:r>
              <w:rPr>
                <w:rFonts w:cs="Calibri"/>
                <w:lang w:eastAsia="ro-RO"/>
              </w:rPr>
              <w:t xml:space="preserve">± </w:t>
            </w:r>
            <w:r w:rsidR="002F5159">
              <w:rPr>
                <w:rFonts w:asciiTheme="minorHAnsi" w:hAnsiTheme="minorHAnsi" w:cstheme="minorHAnsi"/>
                <w:lang w:eastAsia="ro-RO"/>
              </w:rPr>
              <w:t>25</w:t>
            </w:r>
            <w:r>
              <w:rPr>
                <w:rFonts w:asciiTheme="minorHAnsi" w:hAnsiTheme="minorHAnsi" w:cstheme="minorHAnsi"/>
                <w:lang w:eastAsia="ro-RO"/>
              </w:rPr>
              <w:t>%</w:t>
            </w:r>
          </w:p>
        </w:tc>
      </w:tr>
      <w:tr w:rsidR="002F5159" w14:paraId="5E16AF70" w14:textId="77777777" w:rsidTr="007D3D6B">
        <w:trPr>
          <w:trHeight w:val="667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830F3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Nr. Crt.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A9D09" w14:textId="77777777" w:rsidR="007D3D6B" w:rsidRDefault="007D3D6B">
            <w:pPr>
              <w:jc w:val="center"/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DATA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75C67" w14:textId="77777777" w:rsidR="007D3D6B" w:rsidRDefault="007D3D6B">
            <w:pPr>
              <w:jc w:val="center"/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SCHIMB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0B840" w14:textId="77777777" w:rsidR="007D3D6B" w:rsidRDefault="007D3D6B">
            <w:pPr>
              <w:jc w:val="center"/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REPER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9717A" w14:textId="77777777" w:rsidR="007D3D6B" w:rsidRDefault="007D3D6B">
            <w:pPr>
              <w:jc w:val="center"/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NUME INSPECTOR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32351" w14:textId="713671BD" w:rsidR="007D3D6B" w:rsidRDefault="007D3D6B">
            <w:pPr>
              <w:jc w:val="center"/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GROSIME STRAT VOPSEA</w:t>
            </w:r>
            <w:r w:rsidR="00514C41">
              <w:rPr>
                <w:rFonts w:asciiTheme="minorHAnsi" w:hAnsiTheme="minorHAnsi" w:cstheme="minorHAnsi"/>
                <w:lang w:eastAsia="ro-RO"/>
              </w:rPr>
              <w:t xml:space="preserve"> </w:t>
            </w:r>
            <w:r w:rsidR="00514C41" w:rsidRPr="00514C41">
              <w:rPr>
                <w:rFonts w:asciiTheme="minorHAnsi" w:hAnsiTheme="minorHAnsi" w:cstheme="minorHAnsi"/>
                <w:sz w:val="16"/>
                <w:szCs w:val="16"/>
                <w:lang w:eastAsia="ro-RO"/>
              </w:rPr>
              <w:t>[</w:t>
            </w:r>
            <w:r w:rsidR="00514C41" w:rsidRPr="00514C41">
              <w:rPr>
                <w:rFonts w:asciiTheme="minorHAnsi" w:hAnsiTheme="minorHAnsi" w:cstheme="minorHAnsi"/>
                <w:sz w:val="16"/>
                <w:szCs w:val="16"/>
                <w:lang w:eastAsia="ro-RO"/>
              </w:rPr>
              <w:t>µm</w:t>
            </w:r>
            <w:r w:rsidR="00514C41" w:rsidRPr="00514C41">
              <w:rPr>
                <w:rFonts w:asciiTheme="minorHAnsi" w:hAnsiTheme="minorHAnsi" w:cstheme="minorHAnsi"/>
                <w:sz w:val="16"/>
                <w:szCs w:val="16"/>
                <w:lang w:eastAsia="ro-RO"/>
              </w:rPr>
              <w:t>]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EDDFF" w14:textId="77777777" w:rsidR="007D3D6B" w:rsidRDefault="007D3D6B">
            <w:pPr>
              <w:jc w:val="center"/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OBSERVATII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77E57" w14:textId="77777777" w:rsidR="007D3D6B" w:rsidRDefault="007D3D6B">
            <w:pPr>
              <w:jc w:val="center"/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SEMNATURA</w:t>
            </w:r>
          </w:p>
        </w:tc>
      </w:tr>
      <w:tr w:rsidR="002F5159" w14:paraId="07E0A774" w14:textId="77777777" w:rsidTr="007D3D6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541BE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7D8A3" w14:textId="69B2F504" w:rsidR="007D3D6B" w:rsidRDefault="002F5159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 xml:space="preserve">2023-03-29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AB0C" w14:textId="26A58BE0" w:rsidR="007D3D6B" w:rsidRDefault="002F5159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1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4D04A" w14:textId="71992DEF" w:rsidR="007D3D6B" w:rsidRDefault="002F5159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 xml:space="preserve">scaune terasa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7740F" w14:textId="74EB4C81" w:rsidR="007D3D6B" w:rsidRDefault="002F5159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Dinu Niculina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C40BD" w14:textId="1C841D24" w:rsidR="007D3D6B" w:rsidRDefault="002F5159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 xml:space="preserve">80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C4B9A" w14:textId="135EB689" w:rsidR="007D3D6B" w:rsidRDefault="002F5159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 xml:space="preserve">-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D54F3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</w:tr>
      <w:tr w:rsidR="002F5159" w14:paraId="49239C0C" w14:textId="77777777" w:rsidTr="007D3D6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4B0F5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2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57A1A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9FBC7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CF450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54D93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DAFD5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F5764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88F70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</w:tr>
      <w:tr w:rsidR="002F5159" w14:paraId="5605FCF4" w14:textId="77777777" w:rsidTr="007D3D6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64276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3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09B5C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E0E1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3E405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43D9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A9FDE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DECA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6CEBE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</w:tr>
      <w:tr w:rsidR="002F5159" w14:paraId="5E8071FE" w14:textId="77777777" w:rsidTr="007D3D6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603BE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4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A6777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01918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97E4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2EE6E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BB51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BE598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3E9E2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</w:tr>
      <w:tr w:rsidR="002F5159" w14:paraId="0E181400" w14:textId="77777777" w:rsidTr="007D3D6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216E3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5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4AE5F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25D48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1989A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8391D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40054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D547C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D4D7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</w:tr>
      <w:tr w:rsidR="002F5159" w14:paraId="017BF77C" w14:textId="77777777" w:rsidTr="007D3D6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3F9F3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6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8B0BA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940F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CB7AD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F327B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 xml:space="preserve"> 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48DC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81843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76AE1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</w:tr>
      <w:tr w:rsidR="002F5159" w14:paraId="1C85406E" w14:textId="77777777" w:rsidTr="007D3D6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1F6F0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7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B1315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7CCF5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E974D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F4152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9CEE7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3497C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70486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</w:tr>
      <w:tr w:rsidR="002F5159" w14:paraId="59872B12" w14:textId="77777777" w:rsidTr="007D3D6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574D5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8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FEF8C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5C00D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585AA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5CDE2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82C24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2677F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96E3E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</w:tr>
      <w:tr w:rsidR="002F5159" w14:paraId="75B46FF8" w14:textId="77777777" w:rsidTr="007D3D6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C36C5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9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DE640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1869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07B65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A7FED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A5D59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E64A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E7F40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</w:tr>
      <w:tr w:rsidR="002F5159" w14:paraId="16A4F553" w14:textId="77777777" w:rsidTr="007D3D6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8865E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10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7A2C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6C267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CA9C7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389F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AF304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9D6B1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E0FE8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</w:tr>
      <w:tr w:rsidR="002F5159" w14:paraId="41EDC46F" w14:textId="77777777" w:rsidTr="007D3D6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433EA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11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86BC8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B8DFC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2A41D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E9C6B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36AF8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B8B7A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2A9ED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</w:tr>
      <w:tr w:rsidR="002F5159" w14:paraId="630F5D84" w14:textId="77777777" w:rsidTr="007D3D6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5C046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12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E111F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CE59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FD803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EE753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D14EB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87D4B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BA541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</w:tr>
      <w:tr w:rsidR="002F5159" w14:paraId="17FDD7A6" w14:textId="77777777" w:rsidTr="007D3D6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385EA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13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5509A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201AE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752F8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B728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D42D0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F1C3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FBBA0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</w:tr>
      <w:tr w:rsidR="002F5159" w14:paraId="25E970F0" w14:textId="77777777" w:rsidTr="007D3D6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6ABB6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14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625A2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E7A63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A1B93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0E105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55828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3BA1F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7E497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</w:tr>
      <w:tr w:rsidR="002F5159" w14:paraId="444976DA" w14:textId="77777777" w:rsidTr="007D3D6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E793D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15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DC8AA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801BD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7A3A7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DF80A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15E37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841DD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3ABFB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</w:tr>
    </w:tbl>
    <w:p w14:paraId="56455183" w14:textId="77777777" w:rsidR="007D3D6B" w:rsidRPr="00247949" w:rsidRDefault="007D3D6B" w:rsidP="004B36AD">
      <w:pPr>
        <w:rPr>
          <w:rFonts w:asciiTheme="minorHAnsi" w:hAnsiTheme="minorHAnsi" w:cstheme="minorHAnsi"/>
        </w:rPr>
      </w:pPr>
    </w:p>
    <w:sectPr w:rsidR="007D3D6B" w:rsidRPr="00247949" w:rsidSect="006633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978" w:right="720" w:bottom="720" w:left="720" w:header="426" w:footer="8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2AB60" w14:textId="77777777" w:rsidR="000E229F" w:rsidRDefault="000E229F" w:rsidP="004217D1">
      <w:pPr>
        <w:spacing w:after="0" w:line="240" w:lineRule="auto"/>
      </w:pPr>
      <w:r>
        <w:separator/>
      </w:r>
    </w:p>
  </w:endnote>
  <w:endnote w:type="continuationSeparator" w:id="0">
    <w:p w14:paraId="5FE27EDE" w14:textId="77777777" w:rsidR="000E229F" w:rsidRDefault="000E229F" w:rsidP="00421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AA174" w14:textId="0878FE2D" w:rsidR="00756BA6" w:rsidRDefault="00840E9F" w:rsidP="007D526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56BA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A5474">
      <w:rPr>
        <w:rStyle w:val="PageNumber"/>
        <w:noProof/>
      </w:rPr>
      <w:t>1</w:t>
    </w:r>
    <w:r>
      <w:rPr>
        <w:rStyle w:val="PageNumber"/>
      </w:rPr>
      <w:fldChar w:fldCharType="end"/>
    </w:r>
  </w:p>
  <w:p w14:paraId="7E50DC7E" w14:textId="77777777" w:rsidR="00756BA6" w:rsidRDefault="00756BA6" w:rsidP="00756B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C2920" w14:textId="5D99B923" w:rsidR="006633C8" w:rsidRDefault="0024711F">
    <w:pPr>
      <w:pStyle w:val="Footer"/>
    </w:pPr>
    <w:r>
      <w:rPr>
        <w:noProof/>
        <w:lang w:val="en-US"/>
      </w:rPr>
      <w:drawing>
        <wp:anchor distT="0" distB="0" distL="114300" distR="114300" simplePos="0" relativeHeight="251667456" behindDoc="1" locked="0" layoutInCell="1" allowOverlap="1" wp14:anchorId="6D606561" wp14:editId="4CD2262E">
          <wp:simplePos x="0" y="0"/>
          <wp:positionH relativeFrom="column">
            <wp:posOffset>-238125</wp:posOffset>
          </wp:positionH>
          <wp:positionV relativeFrom="paragraph">
            <wp:posOffset>-93638</wp:posOffset>
          </wp:positionV>
          <wp:extent cx="1362075" cy="736257"/>
          <wp:effectExtent l="0" t="0" r="0" b="698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lectropaint logo alb-m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8108" cy="7665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3624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44D550" wp14:editId="013E8377">
              <wp:simplePos x="0" y="0"/>
              <wp:positionH relativeFrom="column">
                <wp:posOffset>1490870</wp:posOffset>
              </wp:positionH>
              <wp:positionV relativeFrom="paragraph">
                <wp:posOffset>69490</wp:posOffset>
              </wp:positionV>
              <wp:extent cx="5540733" cy="580335"/>
              <wp:effectExtent l="0" t="0" r="0" b="0"/>
              <wp:wrapNone/>
              <wp:docPr id="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40733" cy="58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C7368F" w14:textId="640D79A2" w:rsidR="00C93289" w:rsidRPr="0024711F" w:rsidRDefault="0024711F" w:rsidP="00C93289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Verdana-Bold" w:hAnsi="Verdana-Bold" w:cs="Verdana-Bold"/>
                              <w:b/>
                              <w:bCs/>
                              <w:color w:val="FFFFFF"/>
                              <w:sz w:val="24"/>
                              <w:szCs w:val="24"/>
                              <w:lang w:val="en-US"/>
                            </w:rPr>
                          </w:pPr>
                          <w:r w:rsidRPr="0024711F">
                            <w:rPr>
                              <w:rFonts w:ascii="Verdana-Bold" w:hAnsi="Verdana-Bold" w:cs="Verdana-Bold"/>
                              <w:b/>
                              <w:bCs/>
                              <w:color w:val="FFFFFF"/>
                              <w:sz w:val="24"/>
                              <w:szCs w:val="24"/>
                              <w:lang w:val="en-US"/>
                            </w:rPr>
                            <w:t>ELECTRO PAINT</w:t>
                          </w:r>
                        </w:p>
                        <w:p w14:paraId="44D2EE36" w14:textId="25E8E98A" w:rsidR="00D666E3" w:rsidRPr="0024711F" w:rsidRDefault="00D666E3" w:rsidP="0024711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T: 07</w:t>
                          </w:r>
                          <w:r w:rsidR="00BB29E2"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7</w:t>
                          </w:r>
                          <w:r w:rsidR="00C93289"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1 446 783</w:t>
                          </w:r>
                          <w:r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; E: office@</w:t>
                          </w:r>
                          <w:r w:rsidR="0024711F"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electropaint</w:t>
                          </w:r>
                          <w:r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 xml:space="preserve">.ro; </w:t>
                          </w:r>
                          <w:r w:rsidR="00C93289"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W</w:t>
                          </w:r>
                          <w:r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 xml:space="preserve">: </w:t>
                          </w:r>
                          <w:r w:rsidR="0024711F"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</w:rPr>
                            <w:t>electro</w:t>
                          </w:r>
                          <w:r w:rsidR="00B92963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</w:rPr>
                            <w:t>-</w:t>
                          </w:r>
                          <w:r w:rsidR="0024711F"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</w:rPr>
                            <w:t>paint.ro</w:t>
                          </w:r>
                        </w:p>
                        <w:p w14:paraId="6B095C97" w14:textId="197B2CCC" w:rsidR="00D666E3" w:rsidRPr="00871D04" w:rsidRDefault="00D666E3" w:rsidP="00FC0D74">
                          <w:pPr>
                            <w:pStyle w:val="Footer"/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44D550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117.4pt;margin-top:5.45pt;width:436.3pt;height:4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" filled="f" stroked="f">
              <v:textbox>
                <w:txbxContent>
                  <w:p w14:paraId="6BC7368F" w14:textId="640D79A2" w:rsidR="00C93289" w:rsidRPr="0024711F" w:rsidRDefault="0024711F" w:rsidP="00C9328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Verdana-Bold" w:hAnsi="Verdana-Bold" w:cs="Verdana-Bold"/>
                        <w:b/>
                        <w:bCs/>
                        <w:color w:val="FFFFFF"/>
                        <w:sz w:val="24"/>
                        <w:szCs w:val="24"/>
                        <w:lang w:val="en-US"/>
                      </w:rPr>
                    </w:pPr>
                    <w:r w:rsidRPr="0024711F">
                      <w:rPr>
                        <w:rFonts w:ascii="Verdana-Bold" w:hAnsi="Verdana-Bold" w:cs="Verdana-Bold"/>
                        <w:b/>
                        <w:bCs/>
                        <w:color w:val="FFFFFF"/>
                        <w:sz w:val="24"/>
                        <w:szCs w:val="24"/>
                        <w:lang w:val="en-US"/>
                      </w:rPr>
                      <w:t>ELECTRO PAINT</w:t>
                    </w:r>
                  </w:p>
                  <w:p w14:paraId="44D2EE36" w14:textId="25E8E98A" w:rsidR="00D666E3" w:rsidRPr="0024711F" w:rsidRDefault="00D666E3" w:rsidP="0024711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</w:pPr>
                    <w:r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  <w:t>T: 07</w:t>
                    </w:r>
                    <w:r w:rsidR="00BB29E2"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  <w:t>7</w:t>
                    </w:r>
                    <w:r w:rsidR="00C93289"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  <w:t>1 446 783</w:t>
                    </w:r>
                    <w:r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  <w:t>; E: office@</w:t>
                    </w:r>
                    <w:r w:rsidR="0024711F"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  <w:t>electropaint</w:t>
                    </w:r>
                    <w:r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  <w:t xml:space="preserve">.ro; </w:t>
                    </w:r>
                    <w:r w:rsidR="00C93289"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  <w:t>W</w:t>
                    </w:r>
                    <w:r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  <w:t xml:space="preserve">: </w:t>
                    </w:r>
                    <w:r w:rsidR="0024711F"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</w:rPr>
                      <w:t>electro</w:t>
                    </w:r>
                    <w:r w:rsidR="00B92963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</w:rPr>
                      <w:t>-</w:t>
                    </w:r>
                    <w:r w:rsidR="0024711F"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</w:rPr>
                      <w:t>paint.ro</w:t>
                    </w:r>
                  </w:p>
                  <w:p w14:paraId="6B095C97" w14:textId="197B2CCC" w:rsidR="00D666E3" w:rsidRPr="00871D04" w:rsidRDefault="00D666E3" w:rsidP="00FC0D74">
                    <w:pPr>
                      <w:pStyle w:val="Footer"/>
                      <w:rPr>
                        <w:color w:val="FFFFFF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51C96" w14:textId="77777777" w:rsidR="00FF79A8" w:rsidRDefault="00FF79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1C9B9" w14:textId="77777777" w:rsidR="000E229F" w:rsidRDefault="000E229F" w:rsidP="004217D1">
      <w:pPr>
        <w:spacing w:after="0" w:line="240" w:lineRule="auto"/>
      </w:pPr>
      <w:r>
        <w:separator/>
      </w:r>
    </w:p>
  </w:footnote>
  <w:footnote w:type="continuationSeparator" w:id="0">
    <w:p w14:paraId="4D0A5CD0" w14:textId="77777777" w:rsidR="000E229F" w:rsidRDefault="000E229F" w:rsidP="00421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E9205" w14:textId="77777777" w:rsidR="003E24ED" w:rsidRDefault="00000000">
    <w:pPr>
      <w:pStyle w:val="Header"/>
    </w:pPr>
    <w:r>
      <w:rPr>
        <w:noProof/>
        <w:lang w:val="en-US"/>
      </w:rPr>
      <w:pict w14:anchorId="51CBD3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183604" o:spid="_x0000_s1026" type="#_x0000_t75" style="position:absolute;margin-left:0;margin-top:0;width:660pt;height:906.7pt;z-index:-251660288;mso-position-horizontal:center;mso-position-horizontal-relative:margin;mso-position-vertical:center;mso-position-vertical-relative:margin" o:allowincell="f">
          <v:imagedata r:id="rId1" o:title="02_Letterhead_bc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ABD77" w14:textId="568D5AF9" w:rsidR="003E24ED" w:rsidRDefault="00FF79A8" w:rsidP="006633C8">
    <w:pPr>
      <w:pStyle w:val="Header"/>
      <w:tabs>
        <w:tab w:val="clear" w:pos="4536"/>
        <w:tab w:val="clear" w:pos="9072"/>
        <w:tab w:val="left" w:pos="7320"/>
      </w:tabs>
    </w:pPr>
    <w:r>
      <w:rPr>
        <w:noProof/>
      </w:rPr>
      <w:drawing>
        <wp:anchor distT="0" distB="0" distL="114300" distR="114300" simplePos="0" relativeHeight="251666432" behindDoc="0" locked="0" layoutInCell="1" allowOverlap="1" wp14:anchorId="199FFA9D" wp14:editId="324CE707">
          <wp:simplePos x="0" y="0"/>
          <wp:positionH relativeFrom="margin">
            <wp:align>left</wp:align>
          </wp:positionH>
          <wp:positionV relativeFrom="paragraph">
            <wp:posOffset>-149491</wp:posOffset>
          </wp:positionV>
          <wp:extent cx="1567609" cy="1041991"/>
          <wp:effectExtent l="0" t="0" r="0" b="635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7609" cy="10419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83508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38DA15C" wp14:editId="3610308D">
              <wp:simplePos x="0" y="0"/>
              <wp:positionH relativeFrom="column">
                <wp:posOffset>2309037</wp:posOffset>
              </wp:positionH>
              <wp:positionV relativeFrom="paragraph">
                <wp:posOffset>-112572</wp:posOffset>
              </wp:positionV>
              <wp:extent cx="4300855" cy="981075"/>
              <wp:effectExtent l="0" t="0" r="0" b="9525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00855" cy="981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A514C" w14:textId="414A5B27" w:rsidR="0006104A" w:rsidRPr="009179F2" w:rsidRDefault="00FF79A8" w:rsidP="0006104A">
                          <w:pPr>
                            <w:spacing w:after="0" w:line="240" w:lineRule="auto"/>
                            <w:jc w:val="center"/>
                          </w:pPr>
                          <w:r>
                            <w:rPr>
                              <w:b/>
                              <w:sz w:val="44"/>
                              <w:szCs w:val="44"/>
                            </w:rPr>
                            <w:t>ELECTRO PAINT</w:t>
                          </w:r>
                          <w:r w:rsidR="0006104A" w:rsidRPr="009D73F5">
                            <w:rPr>
                              <w:b/>
                              <w:sz w:val="44"/>
                              <w:szCs w:val="44"/>
                            </w:rPr>
                            <w:t xml:space="preserve"> S.R.L.</w:t>
                          </w:r>
                        </w:p>
                        <w:p w14:paraId="769D9218" w14:textId="77777777" w:rsidR="0006104A" w:rsidRDefault="0006104A" w:rsidP="0006104A">
                          <w:pPr>
                            <w:spacing w:after="0" w:line="240" w:lineRule="auto"/>
                            <w:jc w:val="center"/>
                          </w:pPr>
                          <w:r w:rsidRPr="009179F2">
                            <w:t>TARGOVISTE</w:t>
                          </w:r>
                          <w:r>
                            <w:t>, STRADA CALAFAT NR. 9, jud. Dambovita</w:t>
                          </w:r>
                        </w:p>
                        <w:p w14:paraId="15FA997C" w14:textId="752D80F8" w:rsidR="0006104A" w:rsidRPr="00605BB7" w:rsidRDefault="0006104A" w:rsidP="0006104A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</w:pPr>
                          <w:r w:rsidRPr="00605BB7">
                            <w:t>CIF:RO</w:t>
                          </w:r>
                          <w:r w:rsidR="00D83508">
                            <w:t>4060</w:t>
                          </w:r>
                          <w:r w:rsidR="00FF79A8">
                            <w:t>6988</w:t>
                          </w:r>
                          <w:r w:rsidRPr="00605BB7">
                            <w:t xml:space="preserve"> Reg. com.: J15/</w:t>
                          </w:r>
                          <w:r w:rsidR="00D83508">
                            <w:t>45</w:t>
                          </w:r>
                          <w:r w:rsidR="00FF79A8">
                            <w:t>1</w:t>
                          </w:r>
                          <w:r w:rsidRPr="00605BB7">
                            <w:t>/201</w:t>
                          </w:r>
                          <w:r w:rsidR="00D83508">
                            <w:t>9</w:t>
                          </w:r>
                        </w:p>
                        <w:p w14:paraId="49DED9C7" w14:textId="3C4727DB" w:rsidR="0006104A" w:rsidRDefault="00D83508" w:rsidP="0006104A">
                          <w:pPr>
                            <w:jc w:val="center"/>
                          </w:pPr>
                          <w:r>
                            <w:t>BANCA TRANSILVANIA</w:t>
                          </w:r>
                          <w:r w:rsidR="0006104A" w:rsidRPr="00605BB7">
                            <w:t xml:space="preserve"> </w:t>
                          </w:r>
                          <w:r w:rsidR="0006104A">
                            <w:t>–</w:t>
                          </w:r>
                          <w:r w:rsidR="0006104A" w:rsidRPr="00605BB7">
                            <w:t xml:space="preserve"> RO</w:t>
                          </w:r>
                          <w:r w:rsidR="00FF79A8">
                            <w:t>87</w:t>
                          </w:r>
                          <w:r>
                            <w:t xml:space="preserve"> BTRL RONCRT</w:t>
                          </w:r>
                          <w:r w:rsidR="00FF79A8">
                            <w:t>0486795501</w:t>
                          </w:r>
                        </w:p>
                        <w:p w14:paraId="080AFCF4" w14:textId="69E50A55" w:rsidR="006633C8" w:rsidRDefault="006633C8" w:rsidP="006633C8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8DA15C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181.8pt;margin-top:-8.85pt;width:338.65pt;height:7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" filled="f" stroked="f">
              <v:textbox>
                <w:txbxContent>
                  <w:p w14:paraId="12CA514C" w14:textId="414A5B27" w:rsidR="0006104A" w:rsidRPr="009179F2" w:rsidRDefault="00FF79A8" w:rsidP="0006104A">
                    <w:pPr>
                      <w:spacing w:after="0" w:line="240" w:lineRule="auto"/>
                      <w:jc w:val="center"/>
                    </w:pPr>
                    <w:r>
                      <w:rPr>
                        <w:b/>
                        <w:sz w:val="44"/>
                        <w:szCs w:val="44"/>
                      </w:rPr>
                      <w:t>ELECTRO PAINT</w:t>
                    </w:r>
                    <w:r w:rsidR="0006104A" w:rsidRPr="009D73F5">
                      <w:rPr>
                        <w:b/>
                        <w:sz w:val="44"/>
                        <w:szCs w:val="44"/>
                      </w:rPr>
                      <w:t xml:space="preserve"> S.R.L.</w:t>
                    </w:r>
                  </w:p>
                  <w:p w14:paraId="769D9218" w14:textId="77777777" w:rsidR="0006104A" w:rsidRDefault="0006104A" w:rsidP="0006104A">
                    <w:pPr>
                      <w:spacing w:after="0" w:line="240" w:lineRule="auto"/>
                      <w:jc w:val="center"/>
                    </w:pPr>
                    <w:r w:rsidRPr="009179F2">
                      <w:t>TARGOVISTE</w:t>
                    </w:r>
                    <w:r>
                      <w:t>, STRADA CALAFAT NR. 9, jud. Dambovita</w:t>
                    </w:r>
                  </w:p>
                  <w:p w14:paraId="15FA997C" w14:textId="752D80F8" w:rsidR="0006104A" w:rsidRPr="00605BB7" w:rsidRDefault="0006104A" w:rsidP="0006104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</w:pPr>
                    <w:r w:rsidRPr="00605BB7">
                      <w:t>CIF:RO</w:t>
                    </w:r>
                    <w:r w:rsidR="00D83508">
                      <w:t>4060</w:t>
                    </w:r>
                    <w:r w:rsidR="00FF79A8">
                      <w:t>6988</w:t>
                    </w:r>
                    <w:r w:rsidRPr="00605BB7">
                      <w:t xml:space="preserve"> Reg. com.: J15/</w:t>
                    </w:r>
                    <w:r w:rsidR="00D83508">
                      <w:t>45</w:t>
                    </w:r>
                    <w:r w:rsidR="00FF79A8">
                      <w:t>1</w:t>
                    </w:r>
                    <w:r w:rsidRPr="00605BB7">
                      <w:t>/201</w:t>
                    </w:r>
                    <w:r w:rsidR="00D83508">
                      <w:t>9</w:t>
                    </w:r>
                  </w:p>
                  <w:p w14:paraId="49DED9C7" w14:textId="3C4727DB" w:rsidR="0006104A" w:rsidRDefault="00D83508" w:rsidP="0006104A">
                    <w:pPr>
                      <w:jc w:val="center"/>
                    </w:pPr>
                    <w:r>
                      <w:t>BANCA TRANSILVANIA</w:t>
                    </w:r>
                    <w:r w:rsidR="0006104A" w:rsidRPr="00605BB7">
                      <w:t xml:space="preserve"> </w:t>
                    </w:r>
                    <w:r w:rsidR="0006104A">
                      <w:t>–</w:t>
                    </w:r>
                    <w:r w:rsidR="0006104A" w:rsidRPr="00605BB7">
                      <w:t xml:space="preserve"> RO</w:t>
                    </w:r>
                    <w:r w:rsidR="00FF79A8">
                      <w:t>87</w:t>
                    </w:r>
                    <w:r>
                      <w:t xml:space="preserve"> BTRL RONCRT</w:t>
                    </w:r>
                    <w:r w:rsidR="00FF79A8">
                      <w:t>0486795501</w:t>
                    </w:r>
                  </w:p>
                  <w:p w14:paraId="080AFCF4" w14:textId="69E50A55" w:rsidR="006633C8" w:rsidRDefault="006633C8" w:rsidP="006633C8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000000">
      <w:rPr>
        <w:noProof/>
        <w:lang w:val="en-US"/>
      </w:rPr>
      <w:pict w14:anchorId="6D7FE4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183605" o:spid="_x0000_s1027" type="#_x0000_t75" style="position:absolute;margin-left:-61.75pt;margin-top:-127.7pt;width:660pt;height:906.7pt;z-index:-251659264;mso-position-horizontal-relative:margin;mso-position-vertical-relative:margin" o:allowincell="f">
          <v:imagedata r:id="rId2" o:title="02_Letterhead_bck"/>
          <w10:wrap anchorx="margin" anchory="margin"/>
        </v:shape>
      </w:pict>
    </w:r>
    <w:r w:rsidR="006633C8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9F564" w14:textId="77777777" w:rsidR="003E24ED" w:rsidRDefault="00000000">
    <w:pPr>
      <w:pStyle w:val="Header"/>
    </w:pPr>
    <w:r>
      <w:rPr>
        <w:noProof/>
        <w:lang w:val="en-US"/>
      </w:rPr>
      <w:pict w14:anchorId="33B850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183603" o:spid="_x0000_s1025" type="#_x0000_t75" style="position:absolute;margin-left:0;margin-top:0;width:660pt;height:906.7pt;z-index:-251661312;mso-position-horizontal:center;mso-position-horizontal-relative:margin;mso-position-vertical:center;mso-position-vertical-relative:margin" o:allowincell="f">
          <v:imagedata r:id="rId1" o:title="02_Letterhead_bc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0E7B"/>
    <w:multiLevelType w:val="hybridMultilevel"/>
    <w:tmpl w:val="7CA6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D4896"/>
    <w:multiLevelType w:val="hybridMultilevel"/>
    <w:tmpl w:val="DF926508"/>
    <w:lvl w:ilvl="0" w:tplc="0418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454A3"/>
    <w:multiLevelType w:val="multilevel"/>
    <w:tmpl w:val="511632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6C7923"/>
    <w:multiLevelType w:val="hybridMultilevel"/>
    <w:tmpl w:val="8E7E123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D919D9"/>
    <w:multiLevelType w:val="hybridMultilevel"/>
    <w:tmpl w:val="B114F41A"/>
    <w:lvl w:ilvl="0" w:tplc="0B7A813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704454">
    <w:abstractNumId w:val="3"/>
  </w:num>
  <w:num w:numId="2" w16cid:durableId="864565057">
    <w:abstractNumId w:val="0"/>
  </w:num>
  <w:num w:numId="3" w16cid:durableId="1941059933">
    <w:abstractNumId w:val="1"/>
  </w:num>
  <w:num w:numId="4" w16cid:durableId="711073020">
    <w:abstractNumId w:val="4"/>
  </w:num>
  <w:num w:numId="5" w16cid:durableId="1439640777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D04"/>
    <w:rsid w:val="00012065"/>
    <w:rsid w:val="0001763B"/>
    <w:rsid w:val="0002647C"/>
    <w:rsid w:val="0003241A"/>
    <w:rsid w:val="00037BE3"/>
    <w:rsid w:val="00060EDE"/>
    <w:rsid w:val="0006104A"/>
    <w:rsid w:val="0006334A"/>
    <w:rsid w:val="00070B78"/>
    <w:rsid w:val="00087849"/>
    <w:rsid w:val="00090283"/>
    <w:rsid w:val="000D237F"/>
    <w:rsid w:val="000E229F"/>
    <w:rsid w:val="000E3F23"/>
    <w:rsid w:val="000E64FE"/>
    <w:rsid w:val="001007C3"/>
    <w:rsid w:val="00102A23"/>
    <w:rsid w:val="001668BB"/>
    <w:rsid w:val="00172DE1"/>
    <w:rsid w:val="001A1360"/>
    <w:rsid w:val="001B1FBB"/>
    <w:rsid w:val="001D508B"/>
    <w:rsid w:val="00202265"/>
    <w:rsid w:val="00231764"/>
    <w:rsid w:val="00236B6C"/>
    <w:rsid w:val="00246A59"/>
    <w:rsid w:val="0024711F"/>
    <w:rsid w:val="00247949"/>
    <w:rsid w:val="002509C5"/>
    <w:rsid w:val="002C37FE"/>
    <w:rsid w:val="002D053E"/>
    <w:rsid w:val="002F5159"/>
    <w:rsid w:val="00323B6F"/>
    <w:rsid w:val="00324E8C"/>
    <w:rsid w:val="00333821"/>
    <w:rsid w:val="00350B47"/>
    <w:rsid w:val="003771A1"/>
    <w:rsid w:val="00381840"/>
    <w:rsid w:val="003848A7"/>
    <w:rsid w:val="003856C0"/>
    <w:rsid w:val="003A09B0"/>
    <w:rsid w:val="003A5474"/>
    <w:rsid w:val="003B410D"/>
    <w:rsid w:val="003E24ED"/>
    <w:rsid w:val="004012EF"/>
    <w:rsid w:val="004155C7"/>
    <w:rsid w:val="004217D1"/>
    <w:rsid w:val="00426F6B"/>
    <w:rsid w:val="00434DCD"/>
    <w:rsid w:val="004447C3"/>
    <w:rsid w:val="00451546"/>
    <w:rsid w:val="00467C96"/>
    <w:rsid w:val="00482CFA"/>
    <w:rsid w:val="00484504"/>
    <w:rsid w:val="004B36AD"/>
    <w:rsid w:val="004C0E15"/>
    <w:rsid w:val="004E6E51"/>
    <w:rsid w:val="004E71FF"/>
    <w:rsid w:val="004F6A4A"/>
    <w:rsid w:val="00507492"/>
    <w:rsid w:val="0051456F"/>
    <w:rsid w:val="00514C41"/>
    <w:rsid w:val="00526E0E"/>
    <w:rsid w:val="00527616"/>
    <w:rsid w:val="005322CE"/>
    <w:rsid w:val="00536172"/>
    <w:rsid w:val="005814CF"/>
    <w:rsid w:val="00583624"/>
    <w:rsid w:val="005A054D"/>
    <w:rsid w:val="0060355A"/>
    <w:rsid w:val="00605BB7"/>
    <w:rsid w:val="00620EBB"/>
    <w:rsid w:val="00643383"/>
    <w:rsid w:val="006633C8"/>
    <w:rsid w:val="006837AA"/>
    <w:rsid w:val="006C1458"/>
    <w:rsid w:val="006D698D"/>
    <w:rsid w:val="006E23F0"/>
    <w:rsid w:val="006F2826"/>
    <w:rsid w:val="006F65D0"/>
    <w:rsid w:val="00725A66"/>
    <w:rsid w:val="00726694"/>
    <w:rsid w:val="00734553"/>
    <w:rsid w:val="007533EF"/>
    <w:rsid w:val="00756BA6"/>
    <w:rsid w:val="00782104"/>
    <w:rsid w:val="007C0CA0"/>
    <w:rsid w:val="007D3D6B"/>
    <w:rsid w:val="007D5266"/>
    <w:rsid w:val="007E3F57"/>
    <w:rsid w:val="007F795C"/>
    <w:rsid w:val="008011BF"/>
    <w:rsid w:val="00806B93"/>
    <w:rsid w:val="008076A5"/>
    <w:rsid w:val="0082069A"/>
    <w:rsid w:val="00840E9F"/>
    <w:rsid w:val="0085449A"/>
    <w:rsid w:val="00871D04"/>
    <w:rsid w:val="00881483"/>
    <w:rsid w:val="008818BC"/>
    <w:rsid w:val="008A6C92"/>
    <w:rsid w:val="008B07AD"/>
    <w:rsid w:val="008C2EAE"/>
    <w:rsid w:val="008C395C"/>
    <w:rsid w:val="008F01A6"/>
    <w:rsid w:val="00900DCE"/>
    <w:rsid w:val="00904CA1"/>
    <w:rsid w:val="009128F1"/>
    <w:rsid w:val="009179F2"/>
    <w:rsid w:val="00925413"/>
    <w:rsid w:val="00941E87"/>
    <w:rsid w:val="00946045"/>
    <w:rsid w:val="009741B1"/>
    <w:rsid w:val="009817A3"/>
    <w:rsid w:val="009A11C1"/>
    <w:rsid w:val="009A3A6C"/>
    <w:rsid w:val="009D6008"/>
    <w:rsid w:val="009D73F5"/>
    <w:rsid w:val="009E538E"/>
    <w:rsid w:val="00A0238C"/>
    <w:rsid w:val="00A11C9E"/>
    <w:rsid w:val="00A1452A"/>
    <w:rsid w:val="00A154BB"/>
    <w:rsid w:val="00A35AA6"/>
    <w:rsid w:val="00A44CF1"/>
    <w:rsid w:val="00A64912"/>
    <w:rsid w:val="00A74A79"/>
    <w:rsid w:val="00A76097"/>
    <w:rsid w:val="00A917CF"/>
    <w:rsid w:val="00A91EC1"/>
    <w:rsid w:val="00AA5D37"/>
    <w:rsid w:val="00AD01D8"/>
    <w:rsid w:val="00AF2C67"/>
    <w:rsid w:val="00B072FF"/>
    <w:rsid w:val="00B80D10"/>
    <w:rsid w:val="00B8314F"/>
    <w:rsid w:val="00B858D5"/>
    <w:rsid w:val="00B92963"/>
    <w:rsid w:val="00BB29E2"/>
    <w:rsid w:val="00BB4B17"/>
    <w:rsid w:val="00BD38B7"/>
    <w:rsid w:val="00BE4527"/>
    <w:rsid w:val="00BF3273"/>
    <w:rsid w:val="00C16163"/>
    <w:rsid w:val="00C272B7"/>
    <w:rsid w:val="00C35A92"/>
    <w:rsid w:val="00C43FCB"/>
    <w:rsid w:val="00C871E2"/>
    <w:rsid w:val="00C900F6"/>
    <w:rsid w:val="00C93289"/>
    <w:rsid w:val="00C96D81"/>
    <w:rsid w:val="00CA0ED1"/>
    <w:rsid w:val="00CB2332"/>
    <w:rsid w:val="00CD37D5"/>
    <w:rsid w:val="00CF1873"/>
    <w:rsid w:val="00CF45BA"/>
    <w:rsid w:val="00D01A2C"/>
    <w:rsid w:val="00D052C0"/>
    <w:rsid w:val="00D14DA4"/>
    <w:rsid w:val="00D34762"/>
    <w:rsid w:val="00D41EF1"/>
    <w:rsid w:val="00D500E9"/>
    <w:rsid w:val="00D503DD"/>
    <w:rsid w:val="00D52A47"/>
    <w:rsid w:val="00D55704"/>
    <w:rsid w:val="00D666E3"/>
    <w:rsid w:val="00D83508"/>
    <w:rsid w:val="00D86B1F"/>
    <w:rsid w:val="00D86C28"/>
    <w:rsid w:val="00DB2800"/>
    <w:rsid w:val="00DB2991"/>
    <w:rsid w:val="00DD7C93"/>
    <w:rsid w:val="00DF5481"/>
    <w:rsid w:val="00DF7D6A"/>
    <w:rsid w:val="00E451B7"/>
    <w:rsid w:val="00E45D86"/>
    <w:rsid w:val="00E80B18"/>
    <w:rsid w:val="00E85A32"/>
    <w:rsid w:val="00EB5DE7"/>
    <w:rsid w:val="00ED4D0D"/>
    <w:rsid w:val="00EF7FB3"/>
    <w:rsid w:val="00F55F78"/>
    <w:rsid w:val="00F60995"/>
    <w:rsid w:val="00F76878"/>
    <w:rsid w:val="00F902D9"/>
    <w:rsid w:val="00F96532"/>
    <w:rsid w:val="00FB33EF"/>
    <w:rsid w:val="00FC0D74"/>
    <w:rsid w:val="00FC1020"/>
    <w:rsid w:val="00FF585F"/>
    <w:rsid w:val="00FF79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9EE459B"/>
  <w15:chartTrackingRefBased/>
  <w15:docId w15:val="{0DF5E123-3AFE-4A1B-B745-1FCF6F83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B6F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D73F5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9D73F5"/>
  </w:style>
  <w:style w:type="character" w:styleId="Hyperlink">
    <w:name w:val="Hyperlink"/>
    <w:uiPriority w:val="99"/>
    <w:unhideWhenUsed/>
    <w:rsid w:val="009D73F5"/>
    <w:rPr>
      <w:color w:val="0000FF"/>
      <w:u w:val="single"/>
    </w:rPr>
  </w:style>
  <w:style w:type="table" w:styleId="TableGrid">
    <w:name w:val="Table Grid"/>
    <w:basedOn w:val="TableNormal"/>
    <w:uiPriority w:val="59"/>
    <w:rsid w:val="003848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17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7D1"/>
  </w:style>
  <w:style w:type="paragraph" w:styleId="Footer">
    <w:name w:val="footer"/>
    <w:basedOn w:val="Normal"/>
    <w:link w:val="FooterChar"/>
    <w:uiPriority w:val="99"/>
    <w:unhideWhenUsed/>
    <w:rsid w:val="004217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7D1"/>
  </w:style>
  <w:style w:type="paragraph" w:styleId="ListParagraph">
    <w:name w:val="List Paragraph"/>
    <w:basedOn w:val="Normal"/>
    <w:uiPriority w:val="34"/>
    <w:qFormat/>
    <w:rsid w:val="00904CA1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605BB7"/>
    <w:rPr>
      <w:color w:val="800080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56BA6"/>
  </w:style>
  <w:style w:type="paragraph" w:customStyle="1" w:styleId="Default">
    <w:name w:val="Default"/>
    <w:rsid w:val="00527616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B29E2"/>
    <w:pPr>
      <w:spacing w:after="0" w:line="240" w:lineRule="auto"/>
    </w:pPr>
    <w:rPr>
      <w:szCs w:val="21"/>
    </w:rPr>
  </w:style>
  <w:style w:type="character" w:customStyle="1" w:styleId="PlainTextChar">
    <w:name w:val="Plain Text Char"/>
    <w:link w:val="PlainText"/>
    <w:uiPriority w:val="99"/>
    <w:semiHidden/>
    <w:rsid w:val="00BB29E2"/>
    <w:rPr>
      <w:sz w:val="22"/>
      <w:szCs w:val="21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5AA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503DD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CTE%20SHOWMINE\ANTET%20NOU\ANTET%20SHOWMINE%20-%20Copy%20-%20Cop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9FF07-CA5F-4C97-A336-F0D6B5A7B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ANTET SHOWMINE - Copy - Copy</Template>
  <TotalTime>9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</CharactersWithSpaces>
  <SharedDoc>false</SharedDoc>
  <HLinks>
    <vt:vector size="12" baseType="variant">
      <vt:variant>
        <vt:i4>5439499</vt:i4>
      </vt:variant>
      <vt:variant>
        <vt:i4>3</vt:i4>
      </vt:variant>
      <vt:variant>
        <vt:i4>0</vt:i4>
      </vt:variant>
      <vt:variant>
        <vt:i4>5</vt:i4>
      </vt:variant>
      <vt:variant>
        <vt:lpwstr>http://www.ilumiantsolar.com/</vt:lpwstr>
      </vt:variant>
      <vt:variant>
        <vt:lpwstr/>
      </vt:variant>
      <vt:variant>
        <vt:i4>7667761</vt:i4>
      </vt:variant>
      <vt:variant>
        <vt:i4>0</vt:i4>
      </vt:variant>
      <vt:variant>
        <vt:i4>0</vt:i4>
      </vt:variant>
      <vt:variant>
        <vt:i4>5</vt:i4>
      </vt:variant>
      <vt:variant>
        <vt:lpwstr>http://www.showmine.ro/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SLI</dc:creator>
  <cp:keywords/>
  <cp:lastModifiedBy>Mihaila Cosmin</cp:lastModifiedBy>
  <cp:revision>4</cp:revision>
  <cp:lastPrinted>2017-11-07T12:55:00Z</cp:lastPrinted>
  <dcterms:created xsi:type="dcterms:W3CDTF">2023-03-29T08:53:00Z</dcterms:created>
  <dcterms:modified xsi:type="dcterms:W3CDTF">2023-03-29T09:17:00Z</dcterms:modified>
</cp:coreProperties>
</file>